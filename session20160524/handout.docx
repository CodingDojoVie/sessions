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8B" w:rsidRPr="00FC16A7" w:rsidRDefault="00FC16A7" w:rsidP="00FC16A7">
      <w:pPr>
        <w:pStyle w:val="Titel"/>
        <w:rPr>
          <w:lang w:val="en-US"/>
        </w:rPr>
      </w:pPr>
      <w:bookmarkStart w:id="0" w:name="_GoBack"/>
      <w:bookmarkEnd w:id="0"/>
      <w:r w:rsidRPr="00FC16A7">
        <w:rPr>
          <w:lang w:val="en-US"/>
        </w:rPr>
        <w:t>Kata Potter</w:t>
      </w:r>
    </w:p>
    <w:p w:rsidR="00FC16A7" w:rsidRPr="00FC16A7" w:rsidRDefault="00FC16A7" w:rsidP="00FC16A7">
      <w:pPr>
        <w:pStyle w:val="Listenabsatz"/>
        <w:numPr>
          <w:ilvl w:val="0"/>
          <w:numId w:val="11"/>
        </w:numPr>
        <w:rPr>
          <w:lang w:val="en-US"/>
        </w:rPr>
      </w:pPr>
      <w:r w:rsidRPr="00FC16A7">
        <w:rPr>
          <w:lang w:val="en-AU"/>
        </w:rPr>
        <w:t>Make a test list (or use provided)</w:t>
      </w:r>
    </w:p>
    <w:p w:rsidR="00FC16A7" w:rsidRPr="00FC16A7" w:rsidRDefault="00FC16A7" w:rsidP="00FC16A7">
      <w:pPr>
        <w:pStyle w:val="Listenabsatz"/>
        <w:numPr>
          <w:ilvl w:val="0"/>
          <w:numId w:val="11"/>
        </w:numPr>
        <w:rPr>
          <w:lang w:val="en-US"/>
        </w:rPr>
      </w:pPr>
      <w:r w:rsidRPr="00FC16A7">
        <w:rPr>
          <w:lang w:val="en-AU"/>
        </w:rPr>
        <w:t>Agree on order of implementation</w:t>
      </w:r>
    </w:p>
    <w:p w:rsidR="00FC16A7" w:rsidRDefault="00FC16A7" w:rsidP="00FC16A7">
      <w:pPr>
        <w:rPr>
          <w:lang w:val="en-AU"/>
        </w:rPr>
      </w:pPr>
      <w:r w:rsidRPr="00FC16A7">
        <w:rPr>
          <w:lang w:val="en-AU"/>
        </w:rPr>
        <w:t>(</w:t>
      </w:r>
      <w:proofErr w:type="gramStart"/>
      <w:r w:rsidRPr="00FC16A7">
        <w:rPr>
          <w:lang w:val="en-AU"/>
        </w:rPr>
        <w:t>no</w:t>
      </w:r>
      <w:proofErr w:type="gramEnd"/>
      <w:r w:rsidRPr="00FC16A7">
        <w:rPr>
          <w:lang w:val="en-AU"/>
        </w:rPr>
        <w:t xml:space="preserve"> coding in the first 10 minutes)</w: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D1633" wp14:editId="63398727">
                <wp:simplePos x="0" y="0"/>
                <wp:positionH relativeFrom="column">
                  <wp:posOffset>676275</wp:posOffset>
                </wp:positionH>
                <wp:positionV relativeFrom="paragraph">
                  <wp:posOffset>1768475</wp:posOffset>
                </wp:positionV>
                <wp:extent cx="727075" cy="696595"/>
                <wp:effectExtent l="38100" t="38100" r="34925" b="27305"/>
                <wp:wrapNone/>
                <wp:docPr id="26640" name="Gerade Verbindung mit Pfeil 19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27075" cy="696595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482" o:spid="_x0000_s1026" type="#_x0000_t32" style="position:absolute;margin-left:53.25pt;margin-top:139.25pt;width:57.25pt;height:54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" strokecolor="black [3213]">
                <v:stroke endarrow="open"/>
              </v:shape>
            </w:pict>
          </mc:Fallback>
        </mc:AlternateConten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24E9E" wp14:editId="3DEEC9D5">
                <wp:simplePos x="0" y="0"/>
                <wp:positionH relativeFrom="column">
                  <wp:posOffset>-547370</wp:posOffset>
                </wp:positionH>
                <wp:positionV relativeFrom="paragraph">
                  <wp:posOffset>687705</wp:posOffset>
                </wp:positionV>
                <wp:extent cx="2447925" cy="1152525"/>
                <wp:effectExtent l="19050" t="19050" r="28575" b="28575"/>
                <wp:wrapNone/>
                <wp:docPr id="26626" name="Abgerundetes Rechteck 19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Abgerundetes Rechteck 19483" o:spid="_x0000_s1026" style="position:absolute;margin-left:-43.1pt;margin-top:54.15pt;width:192.7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" filled="f" strokecolor="red" strokeweight="3pt"/>
            </w:pict>
          </mc:Fallback>
        </mc:AlternateConten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A8E54" wp14:editId="73C2DC3E">
                <wp:simplePos x="0" y="0"/>
                <wp:positionH relativeFrom="column">
                  <wp:posOffset>1684655</wp:posOffset>
                </wp:positionH>
                <wp:positionV relativeFrom="paragraph">
                  <wp:posOffset>1300480</wp:posOffset>
                </wp:positionV>
                <wp:extent cx="863600" cy="0"/>
                <wp:effectExtent l="0" t="76200" r="12700" b="114300"/>
                <wp:wrapNone/>
                <wp:docPr id="26639" name="Gerade Verbindung mit Pfeil 19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480" o:spid="_x0000_s1026" type="#_x0000_t32" style="position:absolute;margin-left:132.65pt;margin-top:102.4pt;width:6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" strokecolor="black [3213]">
                <v:stroke endarrow="open"/>
              </v:shape>
            </w:pict>
          </mc:Fallback>
        </mc:AlternateConten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13E19" wp14:editId="2D682D89">
                <wp:simplePos x="0" y="0"/>
                <wp:positionH relativeFrom="column">
                  <wp:posOffset>2116455</wp:posOffset>
                </wp:positionH>
                <wp:positionV relativeFrom="paragraph">
                  <wp:posOffset>1630680</wp:posOffset>
                </wp:positionV>
                <wp:extent cx="727075" cy="696595"/>
                <wp:effectExtent l="0" t="38100" r="53975" b="27305"/>
                <wp:wrapNone/>
                <wp:docPr id="26638" name="Gerade Verbindung mit Pfeil 19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075" cy="696595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478" o:spid="_x0000_s1026" type="#_x0000_t32" style="position:absolute;margin-left:166.65pt;margin-top:128.4pt;width:57.25pt;height:54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" strokecolor="black [3213]">
                <v:stroke endarrow="open"/>
              </v:shape>
            </w:pict>
          </mc:Fallback>
        </mc:AlternateConten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4A57C" wp14:editId="144D6DE7">
                <wp:simplePos x="0" y="0"/>
                <wp:positionH relativeFrom="column">
                  <wp:posOffset>3124200</wp:posOffset>
                </wp:positionH>
                <wp:positionV relativeFrom="paragraph">
                  <wp:posOffset>2740025</wp:posOffset>
                </wp:positionV>
                <wp:extent cx="936625" cy="55245"/>
                <wp:effectExtent l="38100" t="38100" r="15875" b="97155"/>
                <wp:wrapNone/>
                <wp:docPr id="26637" name="Gerade Verbindung mit Pfeil 19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6625" cy="55245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476" o:spid="_x0000_s1026" type="#_x0000_t32" style="position:absolute;margin-left:246pt;margin-top:215.75pt;width:73.75pt;height:4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" strokecolor="black [3213]">
                <v:stroke endarrow="open"/>
              </v:shape>
            </w:pict>
          </mc:Fallback>
        </mc:AlternateConten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AC13A" wp14:editId="7423AD87">
                <wp:simplePos x="0" y="0"/>
                <wp:positionH relativeFrom="column">
                  <wp:posOffset>4269105</wp:posOffset>
                </wp:positionH>
                <wp:positionV relativeFrom="paragraph">
                  <wp:posOffset>1630680</wp:posOffset>
                </wp:positionV>
                <wp:extent cx="439420" cy="696595"/>
                <wp:effectExtent l="0" t="0" r="55880" b="65405"/>
                <wp:wrapNone/>
                <wp:docPr id="26636" name="Gerade Verbindung mit Pfeil 1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420" cy="696595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474" o:spid="_x0000_s1026" type="#_x0000_t32" style="position:absolute;margin-left:336.15pt;margin-top:128.4pt;width:34.6pt;height:5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" strokecolor="black [3213]">
                <v:stroke endarrow="open"/>
              </v:shape>
            </w:pict>
          </mc:Fallback>
        </mc:AlternateConten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805CC" wp14:editId="3DD3312F">
                <wp:simplePos x="0" y="0"/>
                <wp:positionH relativeFrom="column">
                  <wp:posOffset>2548255</wp:posOffset>
                </wp:positionH>
                <wp:positionV relativeFrom="paragraph">
                  <wp:posOffset>831850</wp:posOffset>
                </wp:positionV>
                <wp:extent cx="2016125" cy="936625"/>
                <wp:effectExtent l="0" t="0" r="22225" b="15875"/>
                <wp:wrapNone/>
                <wp:docPr id="26635" name="Ellips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125" cy="9366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16A7" w:rsidRDefault="00FC16A7" w:rsidP="00FC16A7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" w:eastAsia="MS PGothic" w:hAnsi="Time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AU"/>
                              </w:rPr>
                              <w:t>Red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Ellipse 51" o:spid="_x0000_s1026" style="position:absolute;left:0;text-align:left;margin-left:200.65pt;margin-top:65.5pt;width:158.75pt;height:7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" fillcolor="red" strokecolor="black [3213]">
                <v:textbox>
                  <w:txbxContent>
                    <w:p w:rsidR="00FC16A7" w:rsidRDefault="00FC16A7" w:rsidP="00FC16A7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imes" w:eastAsia="MS PGothic" w:hAnsi="Times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AU"/>
                        </w:rPr>
                        <w:t>Red</w:t>
                      </w:r>
                    </w:p>
                  </w:txbxContent>
                </v:textbox>
              </v:oval>
            </w:pict>
          </mc:Fallback>
        </mc:AlternateConten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06D69" wp14:editId="2B6225B2">
                <wp:simplePos x="0" y="0"/>
                <wp:positionH relativeFrom="column">
                  <wp:posOffset>4060825</wp:posOffset>
                </wp:positionH>
                <wp:positionV relativeFrom="paragraph">
                  <wp:posOffset>2272030</wp:posOffset>
                </wp:positionV>
                <wp:extent cx="2016125" cy="936625"/>
                <wp:effectExtent l="0" t="0" r="22225" b="15875"/>
                <wp:wrapNone/>
                <wp:docPr id="26634" name="Ellips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125" cy="9366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16A7" w:rsidRDefault="00FC16A7" w:rsidP="00FC16A7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" w:eastAsia="MS PGothic" w:hAnsi="Time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AU"/>
                              </w:rPr>
                              <w:t>Green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Ellipse 50" o:spid="_x0000_s1027" style="position:absolute;left:0;text-align:left;margin-left:319.75pt;margin-top:178.9pt;width:158.75pt;height:7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" fillcolor="#92d050" strokecolor="black [3213]">
                <v:textbox>
                  <w:txbxContent>
                    <w:p w:rsidR="00FC16A7" w:rsidRDefault="00FC16A7" w:rsidP="00FC16A7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imes" w:eastAsia="MS PGothic" w:hAnsi="Times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AU"/>
                        </w:rPr>
                        <w:t>Green</w:t>
                      </w:r>
                    </w:p>
                  </w:txbxContent>
                </v:textbox>
              </v:oval>
            </w:pict>
          </mc:Fallback>
        </mc:AlternateConten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D08DE" wp14:editId="056A1434">
                <wp:simplePos x="0" y="0"/>
                <wp:positionH relativeFrom="column">
                  <wp:posOffset>1108075</wp:posOffset>
                </wp:positionH>
                <wp:positionV relativeFrom="paragraph">
                  <wp:posOffset>2327275</wp:posOffset>
                </wp:positionV>
                <wp:extent cx="2016125" cy="936625"/>
                <wp:effectExtent l="0" t="0" r="22225" b="15875"/>
                <wp:wrapNone/>
                <wp:docPr id="26633" name="El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125" cy="936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16A7" w:rsidRDefault="00FC16A7" w:rsidP="00FC16A7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" w:eastAsia="MS PGothic" w:hAnsi="Time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AU"/>
                              </w:rPr>
                              <w:t>Refactor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Ellipse 49" o:spid="_x0000_s1028" style="position:absolute;left:0;text-align:left;margin-left:87.25pt;margin-top:183.25pt;width:158.75pt;height:7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" fillcolor="#4f81bd [3204]" strokecolor="black [3213]">
                <v:textbox>
                  <w:txbxContent>
                    <w:p w:rsidR="00FC16A7" w:rsidRDefault="00FC16A7" w:rsidP="00FC16A7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imes" w:eastAsia="MS PGothic" w:hAnsi="Times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AU"/>
                        </w:rPr>
                        <w:t>Refactor</w:t>
                      </w:r>
                    </w:p>
                  </w:txbxContent>
                </v:textbox>
              </v:oval>
            </w:pict>
          </mc:Fallback>
        </mc:AlternateContent>
      </w:r>
      <w:r w:rsidRPr="00FC16A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D892A" wp14:editId="3393DD49">
                <wp:simplePos x="0" y="0"/>
                <wp:positionH relativeFrom="column">
                  <wp:posOffset>-331470</wp:posOffset>
                </wp:positionH>
                <wp:positionV relativeFrom="paragraph">
                  <wp:posOffset>831850</wp:posOffset>
                </wp:positionV>
                <wp:extent cx="2016125" cy="936625"/>
                <wp:effectExtent l="0" t="0" r="22225" b="15875"/>
                <wp:wrapNone/>
                <wp:docPr id="26632" name="El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125" cy="936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16A7" w:rsidRDefault="00FC16A7" w:rsidP="00FC16A7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" w:eastAsia="MS PGothic" w:hAnsi="Time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AU"/>
                              </w:rPr>
                              <w:t>Overview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Ellipse 9" o:spid="_x0000_s1029" style="position:absolute;left:0;text-align:left;margin-left:-26.1pt;margin-top:65.5pt;width:158.75pt;height:7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" fillcolor="#4f81bd [3204]" strokecolor="black [3213]">
                <v:textbox>
                  <w:txbxContent>
                    <w:p w:rsidR="00FC16A7" w:rsidRDefault="00FC16A7" w:rsidP="00FC16A7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imes" w:eastAsia="MS PGothic" w:hAnsi="Times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AU"/>
                        </w:rPr>
                        <w:t>Overview</w:t>
                      </w:r>
                    </w:p>
                  </w:txbxContent>
                </v:textbox>
              </v:oval>
            </w:pict>
          </mc:Fallback>
        </mc:AlternateContent>
      </w: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</w:p>
    <w:p w:rsidR="00FC16A7" w:rsidRDefault="00FC16A7" w:rsidP="00FC16A7">
      <w:pPr>
        <w:rPr>
          <w:lang w:val="en-AU"/>
        </w:rPr>
      </w:pPr>
      <w:proofErr w:type="gramStart"/>
      <w:r>
        <w:rPr>
          <w:lang w:val="en-AU"/>
        </w:rPr>
        <w:t>from</w:t>
      </w:r>
      <w:proofErr w:type="gramEnd"/>
      <w:r>
        <w:rPr>
          <w:lang w:val="en-AU"/>
        </w:rPr>
        <w:t xml:space="preserve"> </w:t>
      </w:r>
      <w:r w:rsidR="00D56367">
        <w:fldChar w:fldCharType="begin"/>
      </w:r>
      <w:r w:rsidR="00D56367" w:rsidRPr="00D56367">
        <w:rPr>
          <w:lang w:val="en-US"/>
        </w:rPr>
        <w:instrText xml:space="preserve"> HYPERLINK "http://codingdojo.org/cgi-bin/index.pl?KataPotter" </w:instrText>
      </w:r>
      <w:r w:rsidR="00D56367">
        <w:fldChar w:fldCharType="separate"/>
      </w:r>
      <w:r w:rsidRPr="00DE47F2">
        <w:rPr>
          <w:rStyle w:val="Hyperlink"/>
          <w:lang w:val="en-AU"/>
        </w:rPr>
        <w:t>http://codingdojo.org/cgi-bin/index.pl?KataPotter</w:t>
      </w:r>
      <w:r w:rsidR="00D56367">
        <w:rPr>
          <w:rStyle w:val="Hyperlink"/>
          <w:lang w:val="en-AU"/>
        </w:rPr>
        <w:fldChar w:fldCharType="end"/>
      </w:r>
    </w:p>
    <w:p w:rsidR="00FC16A7" w:rsidRPr="00FC16A7" w:rsidRDefault="00FC16A7" w:rsidP="00FC16A7">
      <w:pPr>
        <w:pStyle w:val="StandardWeb"/>
        <w:shd w:val="clear" w:color="auto" w:fill="FFFFFF"/>
        <w:rPr>
          <w:color w:val="000000"/>
          <w:sz w:val="27"/>
          <w:szCs w:val="27"/>
          <w:lang w:val="en-US"/>
        </w:rPr>
      </w:pPr>
      <w:r w:rsidRPr="00FC16A7">
        <w:rPr>
          <w:color w:val="000000"/>
          <w:sz w:val="27"/>
          <w:szCs w:val="27"/>
          <w:lang w:val="en-US"/>
        </w:rPr>
        <w:t>One copy of any of the five books costs 8 EUR. If, however, you buy two different books from the series, you get a 5% discount on those two books. If you buy 3 different books, you get a 10% discount. With 4 different books, you get a 20% discount. If you go the whole hog, and buy all 5, you get a huge 25% discount.</w:t>
      </w:r>
    </w:p>
    <w:p w:rsidR="00FC16A7" w:rsidRPr="00FC16A7" w:rsidRDefault="00FC16A7" w:rsidP="00FC16A7">
      <w:pPr>
        <w:pStyle w:val="StandardWeb"/>
        <w:shd w:val="clear" w:color="auto" w:fill="FFFFFF"/>
        <w:rPr>
          <w:color w:val="000000"/>
          <w:sz w:val="27"/>
          <w:szCs w:val="27"/>
          <w:lang w:val="en-US"/>
        </w:rPr>
      </w:pPr>
      <w:r w:rsidRPr="00FC16A7">
        <w:rPr>
          <w:color w:val="000000"/>
          <w:sz w:val="27"/>
          <w:szCs w:val="27"/>
          <w:lang w:val="en-US"/>
        </w:rPr>
        <w:t>Note that if you buy, say, four books, of which 3 are different titles, you get a 10% discount on the 3 that form part of a set, but the fourth book still costs 8 EUR.</w:t>
      </w:r>
    </w:p>
    <w:p w:rsidR="00FC16A7" w:rsidRPr="00FC16A7" w:rsidRDefault="00FC16A7" w:rsidP="00FC16A7">
      <w:pPr>
        <w:pStyle w:val="StandardWeb"/>
        <w:shd w:val="clear" w:color="auto" w:fill="FFFFFF"/>
        <w:rPr>
          <w:color w:val="000000"/>
          <w:sz w:val="27"/>
          <w:szCs w:val="27"/>
          <w:lang w:val="en-US"/>
        </w:rPr>
      </w:pPr>
      <w:r w:rsidRPr="00FC16A7">
        <w:rPr>
          <w:color w:val="000000"/>
          <w:sz w:val="27"/>
          <w:szCs w:val="27"/>
          <w:lang w:val="en-US"/>
        </w:rPr>
        <w:t>For example, how much does this basket of books cost?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2 copies of the first book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2 copies of the second book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2 copies of the third book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1 copy of the fourth book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1 copy of the fifth book</w:t>
      </w:r>
    </w:p>
    <w:p w:rsidR="00FC16A7" w:rsidRPr="00FC16A7" w:rsidRDefault="00FC16A7" w:rsidP="00FC16A7">
      <w:pPr>
        <w:pStyle w:val="StandardWeb"/>
        <w:shd w:val="clear" w:color="auto" w:fill="FFFFFF"/>
        <w:rPr>
          <w:color w:val="000000"/>
          <w:sz w:val="27"/>
          <w:szCs w:val="27"/>
          <w:lang w:val="en-US"/>
        </w:rPr>
      </w:pPr>
      <w:r w:rsidRPr="00FC16A7">
        <w:rPr>
          <w:color w:val="000000"/>
          <w:sz w:val="27"/>
          <w:szCs w:val="27"/>
          <w:lang w:val="en-US"/>
        </w:rPr>
        <w:t>(</w:t>
      </w:r>
      <w:proofErr w:type="gramStart"/>
      <w:r w:rsidRPr="00FC16A7">
        <w:rPr>
          <w:color w:val="000000"/>
          <w:sz w:val="27"/>
          <w:szCs w:val="27"/>
          <w:lang w:val="en-US"/>
        </w:rPr>
        <w:t>answer</w:t>
      </w:r>
      <w:proofErr w:type="gramEnd"/>
      <w:r w:rsidRPr="00FC16A7">
        <w:rPr>
          <w:color w:val="000000"/>
          <w:sz w:val="27"/>
          <w:szCs w:val="27"/>
          <w:lang w:val="en-US"/>
        </w:rPr>
        <w:t>: 51.20 EUR)</w:t>
      </w:r>
    </w:p>
    <w:p w:rsidR="00FC16A7" w:rsidRPr="00FC16A7" w:rsidRDefault="00FC16A7" w:rsidP="00FC16A7">
      <w:pPr>
        <w:pStyle w:val="StandardWeb"/>
        <w:shd w:val="clear" w:color="auto" w:fill="FFFFFF"/>
        <w:rPr>
          <w:color w:val="000000"/>
          <w:sz w:val="27"/>
          <w:szCs w:val="27"/>
          <w:lang w:val="en-US"/>
        </w:rPr>
      </w:pPr>
      <w:r w:rsidRPr="00FC16A7">
        <w:rPr>
          <w:b/>
          <w:bCs/>
          <w:color w:val="000000"/>
          <w:sz w:val="27"/>
          <w:szCs w:val="27"/>
          <w:lang w:val="en-US"/>
        </w:rPr>
        <w:t>Clues</w:t>
      </w:r>
      <w:r>
        <w:rPr>
          <w:b/>
          <w:bCs/>
          <w:color w:val="000000"/>
          <w:sz w:val="27"/>
          <w:szCs w:val="27"/>
          <w:lang w:val="en-US"/>
        </w:rPr>
        <w:t>: 2x4 &gt;1x3+1x5</w:t>
      </w:r>
    </w:p>
    <w:p w:rsidR="00FC16A7" w:rsidRDefault="00FC16A7">
      <w:pPr>
        <w:spacing w:line="280" w:lineRule="exact"/>
        <w:rPr>
          <w:rFonts w:ascii="Times New Roman" w:eastAsiaTheme="minorEastAsia" w:hAnsi="Times New Roman"/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br w:type="page"/>
      </w:r>
    </w:p>
    <w:p w:rsidR="00FC16A7" w:rsidRPr="00FC16A7" w:rsidRDefault="00FC16A7" w:rsidP="00FC16A7">
      <w:pPr>
        <w:pStyle w:val="StandardWeb"/>
        <w:shd w:val="clear" w:color="auto" w:fill="FFFFFF"/>
        <w:rPr>
          <w:color w:val="000000"/>
          <w:sz w:val="27"/>
          <w:szCs w:val="27"/>
          <w:lang w:val="en-US"/>
        </w:rPr>
      </w:pPr>
      <w:r w:rsidRPr="00FC16A7">
        <w:rPr>
          <w:b/>
          <w:bCs/>
          <w:color w:val="000000"/>
          <w:sz w:val="27"/>
          <w:szCs w:val="27"/>
          <w:lang w:val="en-US"/>
        </w:rPr>
        <w:lastRenderedPageBreak/>
        <w:t>Suggested Test Cases</w:t>
      </w:r>
    </w:p>
    <w:p w:rsidR="00FC16A7" w:rsidRPr="00FC16A7" w:rsidRDefault="00FC16A7" w:rsidP="00FC16A7">
      <w:pPr>
        <w:pStyle w:val="StandardWeb"/>
        <w:shd w:val="clear" w:color="auto" w:fill="FFFFFF"/>
        <w:rPr>
          <w:color w:val="000000"/>
          <w:sz w:val="27"/>
          <w:szCs w:val="27"/>
          <w:lang w:val="en-US"/>
        </w:rPr>
      </w:pPr>
      <w:r w:rsidRPr="00FC16A7">
        <w:rPr>
          <w:color w:val="000000"/>
          <w:sz w:val="27"/>
          <w:szCs w:val="27"/>
          <w:lang w:val="en-US"/>
        </w:rPr>
        <w:t>(Originally posted at xp-france.net/</w:t>
      </w:r>
      <w:proofErr w:type="spellStart"/>
      <w:r w:rsidRPr="00FC16A7">
        <w:rPr>
          <w:color w:val="000000"/>
          <w:sz w:val="27"/>
          <w:szCs w:val="27"/>
          <w:lang w:val="en-US"/>
        </w:rPr>
        <w:t>cgi</w:t>
      </w:r>
      <w:proofErr w:type="spellEnd"/>
      <w:r w:rsidRPr="00FC16A7">
        <w:rPr>
          <w:color w:val="000000"/>
          <w:sz w:val="27"/>
          <w:szCs w:val="27"/>
          <w:lang w:val="en-US"/>
        </w:rPr>
        <w:t>-bin/</w:t>
      </w:r>
      <w:proofErr w:type="spellStart"/>
      <w:r w:rsidRPr="00FC16A7">
        <w:rPr>
          <w:color w:val="000000"/>
          <w:sz w:val="27"/>
          <w:szCs w:val="27"/>
          <w:lang w:val="en-US"/>
        </w:rPr>
        <w:t>wiki.pl?</w:t>
      </w:r>
      <w:r w:rsidR="00D56367">
        <w:fldChar w:fldCharType="begin"/>
      </w:r>
      <w:proofErr w:type="spellEnd"/>
      <w:r w:rsidR="00D56367" w:rsidRPr="00D56367">
        <w:rPr>
          <w:lang w:val="en-US"/>
        </w:rPr>
        <w:instrText xml:space="preserve"> HYPERLINK "http://codingdojo.org/cgi-bin/index.pl?KataPotter" </w:instrText>
      </w:r>
      <w:proofErr w:type="spellStart"/>
      <w:r w:rsidR="00D56367">
        <w:fldChar w:fldCharType="separate"/>
      </w:r>
      <w:r w:rsidRPr="00FC16A7">
        <w:rPr>
          <w:rStyle w:val="Hyperlink"/>
          <w:sz w:val="27"/>
          <w:szCs w:val="27"/>
          <w:lang w:val="en-US"/>
        </w:rPr>
        <w:t>KataPotter</w:t>
      </w:r>
      <w:proofErr w:type="spellEnd"/>
      <w:r w:rsidR="00D56367">
        <w:rPr>
          <w:rStyle w:val="Hyperlink"/>
          <w:sz w:val="27"/>
          <w:szCs w:val="27"/>
          <w:lang w:val="en-US"/>
        </w:rPr>
        <w:fldChar w:fldCharType="end"/>
      </w:r>
      <w:r w:rsidRPr="00FC16A7">
        <w:rPr>
          <w:color w:val="000000"/>
          <w:sz w:val="27"/>
          <w:szCs w:val="27"/>
          <w:lang w:val="en-US"/>
        </w:rPr>
        <w:t>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C16A7">
        <w:rPr>
          <w:color w:val="000000"/>
          <w:lang w:val="en-US"/>
        </w:rPr>
        <w:t>def</w:t>
      </w:r>
      <w:proofErr w:type="spellEnd"/>
      <w:proofErr w:type="gramEnd"/>
      <w:r w:rsidRPr="00FC16A7">
        <w:rPr>
          <w:color w:val="000000"/>
          <w:lang w:val="en-US"/>
        </w:rPr>
        <w:t xml:space="preserve"> </w:t>
      </w:r>
      <w:proofErr w:type="spellStart"/>
      <w:r w:rsidRPr="00FC16A7">
        <w:rPr>
          <w:color w:val="000000"/>
          <w:lang w:val="en-US"/>
        </w:rPr>
        <w:t>testBasics</w:t>
      </w:r>
      <w:proofErr w:type="spellEnd"/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0, price([]))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8, price([0]))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8, price([1]))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8, price([2]))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8, price([3]))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8, price([4]))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 * 2, price([0, 0]))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 * 3, price([1, 1, 1]))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proofErr w:type="gramStart"/>
      <w:r w:rsidRPr="00FC16A7">
        <w:rPr>
          <w:color w:val="000000"/>
          <w:lang w:val="en-US"/>
        </w:rPr>
        <w:t>end</w:t>
      </w:r>
      <w:proofErr w:type="gramEnd"/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C16A7">
        <w:rPr>
          <w:color w:val="000000"/>
          <w:lang w:val="en-US"/>
        </w:rPr>
        <w:t>def</w:t>
      </w:r>
      <w:proofErr w:type="spellEnd"/>
      <w:proofErr w:type="gramEnd"/>
      <w:r w:rsidRPr="00FC16A7">
        <w:rPr>
          <w:color w:val="000000"/>
          <w:lang w:val="en-US"/>
        </w:rPr>
        <w:t xml:space="preserve"> </w:t>
      </w:r>
      <w:proofErr w:type="spellStart"/>
      <w:r w:rsidRPr="00FC16A7">
        <w:rPr>
          <w:color w:val="000000"/>
          <w:lang w:val="en-US"/>
        </w:rPr>
        <w:t>testSimpleDiscounts</w:t>
      </w:r>
      <w:proofErr w:type="spellEnd"/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 * 2 * 0.95, price([0, 1]))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 * 3 * 0.9, price([0, 2, 4]))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 * 4 * 0.8, price([0, 1, 2, 4]))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 * 5 * 0.75, price([0, 1, 2, 3, 4]))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proofErr w:type="gramStart"/>
      <w:r w:rsidRPr="00FC16A7">
        <w:rPr>
          <w:color w:val="000000"/>
          <w:lang w:val="en-US"/>
        </w:rPr>
        <w:t>end</w:t>
      </w:r>
      <w:proofErr w:type="gramEnd"/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C16A7">
        <w:rPr>
          <w:color w:val="000000"/>
          <w:lang w:val="en-US"/>
        </w:rPr>
        <w:t>def</w:t>
      </w:r>
      <w:proofErr w:type="spellEnd"/>
      <w:proofErr w:type="gramEnd"/>
      <w:r w:rsidRPr="00FC16A7">
        <w:rPr>
          <w:color w:val="000000"/>
          <w:lang w:val="en-US"/>
        </w:rPr>
        <w:t xml:space="preserve"> </w:t>
      </w:r>
      <w:proofErr w:type="spellStart"/>
      <w:r w:rsidRPr="00FC16A7">
        <w:rPr>
          <w:color w:val="000000"/>
          <w:lang w:val="en-US"/>
        </w:rPr>
        <w:t>testSeveralDiscounts</w:t>
      </w:r>
      <w:proofErr w:type="spellEnd"/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 + (8 * 2 * 0.95), price([0, 0, 1]))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2 * (8 * 2 * 0.95), price([0, 0, 1, 1]))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(8 * 4 * 0.8) + (8 * 2 * 0.95), price([0, 0, 1, 2, 2, 3]))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8 + (8 * 5 * 0.75), price([0, 1, 1, 2, 3, 4]))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proofErr w:type="gramStart"/>
      <w:r w:rsidRPr="00FC16A7">
        <w:rPr>
          <w:color w:val="000000"/>
          <w:lang w:val="en-US"/>
        </w:rPr>
        <w:t>end</w:t>
      </w:r>
      <w:proofErr w:type="gramEnd"/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C16A7">
        <w:rPr>
          <w:color w:val="000000"/>
          <w:lang w:val="en-US"/>
        </w:rPr>
        <w:t>def</w:t>
      </w:r>
      <w:proofErr w:type="spellEnd"/>
      <w:proofErr w:type="gramEnd"/>
      <w:r w:rsidRPr="00FC16A7">
        <w:rPr>
          <w:color w:val="000000"/>
          <w:lang w:val="en-US"/>
        </w:rPr>
        <w:t xml:space="preserve"> </w:t>
      </w:r>
      <w:proofErr w:type="spellStart"/>
      <w:r w:rsidRPr="00FC16A7">
        <w:rPr>
          <w:color w:val="000000"/>
          <w:lang w:val="en-US"/>
        </w:rPr>
        <w:t>testEdgeCases</w:t>
      </w:r>
      <w:proofErr w:type="spellEnd"/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>2 * (8 * 4 * 0.8), price([0, 0, 1, 1, 2, 2, 3, 4]))</w:t>
      </w:r>
    </w:p>
    <w:p w:rsidR="00FC16A7" w:rsidRPr="00FC16A7" w:rsidRDefault="00FC16A7" w:rsidP="00FC16A7">
      <w:pPr>
        <w:pStyle w:val="HTMLVorformatiert"/>
        <w:shd w:val="clear" w:color="auto" w:fill="FFFFFF"/>
        <w:rPr>
          <w:color w:val="000000"/>
          <w:lang w:val="en-US"/>
        </w:rPr>
      </w:pPr>
      <w:r w:rsidRPr="00FC16A7">
        <w:rPr>
          <w:color w:val="000000"/>
          <w:lang w:val="en-US"/>
        </w:rPr>
        <w:t xml:space="preserve">  </w:t>
      </w:r>
      <w:proofErr w:type="spellStart"/>
      <w:r w:rsidRPr="00FC16A7">
        <w:rPr>
          <w:color w:val="000000"/>
          <w:lang w:val="en-US"/>
        </w:rPr>
        <w:t>assert_</w:t>
      </w:r>
      <w:proofErr w:type="gramStart"/>
      <w:r w:rsidRPr="00FC16A7">
        <w:rPr>
          <w:color w:val="000000"/>
          <w:lang w:val="en-US"/>
        </w:rPr>
        <w:t>equal</w:t>
      </w:r>
      <w:proofErr w:type="spellEnd"/>
      <w:r w:rsidRPr="00FC16A7">
        <w:rPr>
          <w:color w:val="000000"/>
          <w:lang w:val="en-US"/>
        </w:rPr>
        <w:t>(</w:t>
      </w:r>
      <w:proofErr w:type="gramEnd"/>
      <w:r w:rsidRPr="00FC16A7">
        <w:rPr>
          <w:color w:val="000000"/>
          <w:lang w:val="en-US"/>
        </w:rPr>
        <w:t xml:space="preserve">3 * (8 * 5 * 0.75) + 2 * (8 * 4 * 0.8), </w:t>
      </w:r>
    </w:p>
    <w:p w:rsidR="00FC16A7" w:rsidRDefault="00FC16A7" w:rsidP="00FC16A7">
      <w:pPr>
        <w:pStyle w:val="HTMLVorformatiert"/>
        <w:shd w:val="clear" w:color="auto" w:fill="FFFFFF"/>
        <w:rPr>
          <w:color w:val="000000"/>
        </w:rPr>
      </w:pPr>
      <w:r w:rsidRPr="00FC16A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 xml:space="preserve">([0, 0, 0, 0, 0, </w:t>
      </w:r>
    </w:p>
    <w:p w:rsidR="00FC16A7" w:rsidRDefault="00FC16A7" w:rsidP="00FC16A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       1, 1, 1, 1, 1, </w:t>
      </w:r>
    </w:p>
    <w:p w:rsidR="00FC16A7" w:rsidRDefault="00FC16A7" w:rsidP="00FC16A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       2, 2, 2, 2, </w:t>
      </w:r>
    </w:p>
    <w:p w:rsidR="00FC16A7" w:rsidRDefault="00FC16A7" w:rsidP="00FC16A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       3, 3, 3, 3, 3, </w:t>
      </w:r>
    </w:p>
    <w:p w:rsidR="00FC16A7" w:rsidRDefault="00FC16A7" w:rsidP="00FC16A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       4, 4, 4, 4]))</w:t>
      </w:r>
    </w:p>
    <w:p w:rsidR="00FC16A7" w:rsidRDefault="00FC16A7" w:rsidP="00FC16A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end</w:t>
      </w:r>
    </w:p>
    <w:p w:rsidR="00FC16A7" w:rsidRPr="00FC16A7" w:rsidRDefault="00FC16A7" w:rsidP="00FC16A7">
      <w:pPr>
        <w:rPr>
          <w:lang w:val="en-US"/>
        </w:rPr>
      </w:pPr>
    </w:p>
    <w:sectPr w:rsidR="00FC16A7" w:rsidRPr="00FC16A7" w:rsidSect="000C0E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F97" w:rsidRDefault="00007F97">
      <w:r>
        <w:separator/>
      </w:r>
    </w:p>
  </w:endnote>
  <w:endnote w:type="continuationSeparator" w:id="0">
    <w:p w:rsidR="00007F97" w:rsidRDefault="0000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F97" w:rsidRDefault="00007F97">
      <w:r>
        <w:separator/>
      </w:r>
    </w:p>
  </w:footnote>
  <w:footnote w:type="continuationSeparator" w:id="0">
    <w:p w:rsidR="00007F97" w:rsidRDefault="00007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F460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9048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8C0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834F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FACBE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044A2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542B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2F0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C0A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448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EA5E30"/>
    <w:multiLevelType w:val="hybridMultilevel"/>
    <w:tmpl w:val="40EAB9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64E39"/>
    <w:multiLevelType w:val="multilevel"/>
    <w:tmpl w:val="26F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97"/>
    <w:rsid w:val="00007F97"/>
    <w:rsid w:val="0001783B"/>
    <w:rsid w:val="00017DA9"/>
    <w:rsid w:val="00055ED2"/>
    <w:rsid w:val="00057B5D"/>
    <w:rsid w:val="00081CD5"/>
    <w:rsid w:val="00087443"/>
    <w:rsid w:val="000952B0"/>
    <w:rsid w:val="000A5B60"/>
    <w:rsid w:val="000B326D"/>
    <w:rsid w:val="000C0EAF"/>
    <w:rsid w:val="000C536D"/>
    <w:rsid w:val="000F4F79"/>
    <w:rsid w:val="000F73BA"/>
    <w:rsid w:val="00105FBE"/>
    <w:rsid w:val="0010620E"/>
    <w:rsid w:val="00126A33"/>
    <w:rsid w:val="00133DCC"/>
    <w:rsid w:val="001346F8"/>
    <w:rsid w:val="001358DE"/>
    <w:rsid w:val="00182E00"/>
    <w:rsid w:val="00186B85"/>
    <w:rsid w:val="00195B6D"/>
    <w:rsid w:val="0019604D"/>
    <w:rsid w:val="0019730D"/>
    <w:rsid w:val="0019734E"/>
    <w:rsid w:val="001B7449"/>
    <w:rsid w:val="001C618B"/>
    <w:rsid w:val="001E0444"/>
    <w:rsid w:val="001E3B26"/>
    <w:rsid w:val="001F73CC"/>
    <w:rsid w:val="0020000A"/>
    <w:rsid w:val="002048A3"/>
    <w:rsid w:val="00206209"/>
    <w:rsid w:val="00247358"/>
    <w:rsid w:val="00253C49"/>
    <w:rsid w:val="0026058C"/>
    <w:rsid w:val="002705E1"/>
    <w:rsid w:val="002734E5"/>
    <w:rsid w:val="002744BC"/>
    <w:rsid w:val="00280B4B"/>
    <w:rsid w:val="00282934"/>
    <w:rsid w:val="002920A0"/>
    <w:rsid w:val="00296EB8"/>
    <w:rsid w:val="002A41B0"/>
    <w:rsid w:val="002A4C24"/>
    <w:rsid w:val="002D2C9C"/>
    <w:rsid w:val="002E64F8"/>
    <w:rsid w:val="0032156D"/>
    <w:rsid w:val="00322289"/>
    <w:rsid w:val="0032502E"/>
    <w:rsid w:val="003369E7"/>
    <w:rsid w:val="00344785"/>
    <w:rsid w:val="00347017"/>
    <w:rsid w:val="00350D8B"/>
    <w:rsid w:val="00353D18"/>
    <w:rsid w:val="00370907"/>
    <w:rsid w:val="0037470C"/>
    <w:rsid w:val="0039463D"/>
    <w:rsid w:val="003A09DB"/>
    <w:rsid w:val="003B1028"/>
    <w:rsid w:val="003E0D9B"/>
    <w:rsid w:val="003E7A99"/>
    <w:rsid w:val="003F1E71"/>
    <w:rsid w:val="00410352"/>
    <w:rsid w:val="00415EB5"/>
    <w:rsid w:val="00424C36"/>
    <w:rsid w:val="004277B0"/>
    <w:rsid w:val="00453DA4"/>
    <w:rsid w:val="00456CE2"/>
    <w:rsid w:val="00460C59"/>
    <w:rsid w:val="00465E94"/>
    <w:rsid w:val="004704D4"/>
    <w:rsid w:val="004712C5"/>
    <w:rsid w:val="00471EB3"/>
    <w:rsid w:val="00481939"/>
    <w:rsid w:val="00490416"/>
    <w:rsid w:val="00491B9A"/>
    <w:rsid w:val="00491E31"/>
    <w:rsid w:val="00491F91"/>
    <w:rsid w:val="00492301"/>
    <w:rsid w:val="004965B6"/>
    <w:rsid w:val="004967C8"/>
    <w:rsid w:val="004A13D5"/>
    <w:rsid w:val="004A6A56"/>
    <w:rsid w:val="004A6B7A"/>
    <w:rsid w:val="004A780A"/>
    <w:rsid w:val="004C0A17"/>
    <w:rsid w:val="004C1E7C"/>
    <w:rsid w:val="004C4446"/>
    <w:rsid w:val="005106C7"/>
    <w:rsid w:val="005167CE"/>
    <w:rsid w:val="00521DA8"/>
    <w:rsid w:val="005309BE"/>
    <w:rsid w:val="00547EFF"/>
    <w:rsid w:val="005606DA"/>
    <w:rsid w:val="00565C15"/>
    <w:rsid w:val="0056716B"/>
    <w:rsid w:val="0057165F"/>
    <w:rsid w:val="00575DDE"/>
    <w:rsid w:val="00582E9A"/>
    <w:rsid w:val="00593DDA"/>
    <w:rsid w:val="00597C23"/>
    <w:rsid w:val="005C7811"/>
    <w:rsid w:val="005D212D"/>
    <w:rsid w:val="0060107D"/>
    <w:rsid w:val="006025A2"/>
    <w:rsid w:val="00612A43"/>
    <w:rsid w:val="0061716C"/>
    <w:rsid w:val="00631D48"/>
    <w:rsid w:val="0063490A"/>
    <w:rsid w:val="00635240"/>
    <w:rsid w:val="00637D3B"/>
    <w:rsid w:val="006605D6"/>
    <w:rsid w:val="006679C6"/>
    <w:rsid w:val="0067674D"/>
    <w:rsid w:val="00684399"/>
    <w:rsid w:val="006B4D71"/>
    <w:rsid w:val="006B773D"/>
    <w:rsid w:val="006C193F"/>
    <w:rsid w:val="006E0052"/>
    <w:rsid w:val="006E2A51"/>
    <w:rsid w:val="006E6EFC"/>
    <w:rsid w:val="006F06CE"/>
    <w:rsid w:val="006F6401"/>
    <w:rsid w:val="00707F06"/>
    <w:rsid w:val="00714C75"/>
    <w:rsid w:val="00723F0E"/>
    <w:rsid w:val="00724217"/>
    <w:rsid w:val="007448D1"/>
    <w:rsid w:val="00745B61"/>
    <w:rsid w:val="00753FAD"/>
    <w:rsid w:val="00761285"/>
    <w:rsid w:val="00762497"/>
    <w:rsid w:val="00766410"/>
    <w:rsid w:val="00774399"/>
    <w:rsid w:val="00784513"/>
    <w:rsid w:val="007863FF"/>
    <w:rsid w:val="007A1A7D"/>
    <w:rsid w:val="007A3F57"/>
    <w:rsid w:val="007A4356"/>
    <w:rsid w:val="007C3D75"/>
    <w:rsid w:val="007D02F2"/>
    <w:rsid w:val="007D3944"/>
    <w:rsid w:val="007E01FE"/>
    <w:rsid w:val="007F0C1F"/>
    <w:rsid w:val="007F3EF5"/>
    <w:rsid w:val="007F78B2"/>
    <w:rsid w:val="008078D8"/>
    <w:rsid w:val="008314AF"/>
    <w:rsid w:val="00843296"/>
    <w:rsid w:val="00845CDA"/>
    <w:rsid w:val="00867D5E"/>
    <w:rsid w:val="0087318C"/>
    <w:rsid w:val="00887CF9"/>
    <w:rsid w:val="0089382A"/>
    <w:rsid w:val="00893EC1"/>
    <w:rsid w:val="00897682"/>
    <w:rsid w:val="008A1287"/>
    <w:rsid w:val="008A3E72"/>
    <w:rsid w:val="008B5EB4"/>
    <w:rsid w:val="008B7185"/>
    <w:rsid w:val="008D19C6"/>
    <w:rsid w:val="008D40CB"/>
    <w:rsid w:val="008D4E8A"/>
    <w:rsid w:val="008D6C4F"/>
    <w:rsid w:val="008D76AE"/>
    <w:rsid w:val="008E0A1D"/>
    <w:rsid w:val="008E79CB"/>
    <w:rsid w:val="009104FB"/>
    <w:rsid w:val="00932880"/>
    <w:rsid w:val="0093372E"/>
    <w:rsid w:val="00936268"/>
    <w:rsid w:val="009407FC"/>
    <w:rsid w:val="0094096F"/>
    <w:rsid w:val="009659E5"/>
    <w:rsid w:val="00965A7D"/>
    <w:rsid w:val="00992624"/>
    <w:rsid w:val="00997A97"/>
    <w:rsid w:val="009A369C"/>
    <w:rsid w:val="009C0E4D"/>
    <w:rsid w:val="009C639A"/>
    <w:rsid w:val="009D251D"/>
    <w:rsid w:val="009E4BF6"/>
    <w:rsid w:val="009F112B"/>
    <w:rsid w:val="009F11CC"/>
    <w:rsid w:val="009F24BA"/>
    <w:rsid w:val="009F5678"/>
    <w:rsid w:val="009F7114"/>
    <w:rsid w:val="00A03613"/>
    <w:rsid w:val="00A15DE1"/>
    <w:rsid w:val="00A22444"/>
    <w:rsid w:val="00A249A7"/>
    <w:rsid w:val="00A2536A"/>
    <w:rsid w:val="00A26D38"/>
    <w:rsid w:val="00A357F7"/>
    <w:rsid w:val="00A423C7"/>
    <w:rsid w:val="00A50184"/>
    <w:rsid w:val="00A55FF9"/>
    <w:rsid w:val="00A62B6C"/>
    <w:rsid w:val="00A754DA"/>
    <w:rsid w:val="00A77C11"/>
    <w:rsid w:val="00AD4678"/>
    <w:rsid w:val="00AE241C"/>
    <w:rsid w:val="00B03607"/>
    <w:rsid w:val="00B07460"/>
    <w:rsid w:val="00B12D0E"/>
    <w:rsid w:val="00B13A29"/>
    <w:rsid w:val="00B225A5"/>
    <w:rsid w:val="00B304DC"/>
    <w:rsid w:val="00B44209"/>
    <w:rsid w:val="00B53255"/>
    <w:rsid w:val="00B60E51"/>
    <w:rsid w:val="00B62BA7"/>
    <w:rsid w:val="00B651A9"/>
    <w:rsid w:val="00B71505"/>
    <w:rsid w:val="00B745C6"/>
    <w:rsid w:val="00B815CF"/>
    <w:rsid w:val="00B93170"/>
    <w:rsid w:val="00B94402"/>
    <w:rsid w:val="00B9501B"/>
    <w:rsid w:val="00BA3AD0"/>
    <w:rsid w:val="00BB0FED"/>
    <w:rsid w:val="00BB5AE3"/>
    <w:rsid w:val="00BC5A7D"/>
    <w:rsid w:val="00BD30B8"/>
    <w:rsid w:val="00BE772E"/>
    <w:rsid w:val="00C10760"/>
    <w:rsid w:val="00C37E4C"/>
    <w:rsid w:val="00C43A82"/>
    <w:rsid w:val="00C47A15"/>
    <w:rsid w:val="00C522FA"/>
    <w:rsid w:val="00C6026E"/>
    <w:rsid w:val="00C67BE8"/>
    <w:rsid w:val="00C81022"/>
    <w:rsid w:val="00C81B01"/>
    <w:rsid w:val="00C827F4"/>
    <w:rsid w:val="00C90033"/>
    <w:rsid w:val="00CC33B3"/>
    <w:rsid w:val="00CD44C6"/>
    <w:rsid w:val="00CD6A01"/>
    <w:rsid w:val="00CF3BE7"/>
    <w:rsid w:val="00D17189"/>
    <w:rsid w:val="00D21A1F"/>
    <w:rsid w:val="00D4309D"/>
    <w:rsid w:val="00D56367"/>
    <w:rsid w:val="00D568C8"/>
    <w:rsid w:val="00D67D23"/>
    <w:rsid w:val="00D726E6"/>
    <w:rsid w:val="00D779D2"/>
    <w:rsid w:val="00D800B3"/>
    <w:rsid w:val="00D806BE"/>
    <w:rsid w:val="00D976D3"/>
    <w:rsid w:val="00DB38DF"/>
    <w:rsid w:val="00DC1BB0"/>
    <w:rsid w:val="00DC446E"/>
    <w:rsid w:val="00DE5D61"/>
    <w:rsid w:val="00E0315E"/>
    <w:rsid w:val="00E042E1"/>
    <w:rsid w:val="00E15ED2"/>
    <w:rsid w:val="00E27224"/>
    <w:rsid w:val="00E426A1"/>
    <w:rsid w:val="00E63B1F"/>
    <w:rsid w:val="00E75BC3"/>
    <w:rsid w:val="00E8113C"/>
    <w:rsid w:val="00EA0888"/>
    <w:rsid w:val="00EA4C92"/>
    <w:rsid w:val="00EA5154"/>
    <w:rsid w:val="00ED61B9"/>
    <w:rsid w:val="00EE1CEF"/>
    <w:rsid w:val="00EE45F3"/>
    <w:rsid w:val="00EE5DBA"/>
    <w:rsid w:val="00EF381E"/>
    <w:rsid w:val="00EF6E60"/>
    <w:rsid w:val="00F052D7"/>
    <w:rsid w:val="00F10E70"/>
    <w:rsid w:val="00F12167"/>
    <w:rsid w:val="00F22444"/>
    <w:rsid w:val="00F32657"/>
    <w:rsid w:val="00F463C2"/>
    <w:rsid w:val="00F46CF8"/>
    <w:rsid w:val="00F51D74"/>
    <w:rsid w:val="00F533B5"/>
    <w:rsid w:val="00F53AD4"/>
    <w:rsid w:val="00F6001E"/>
    <w:rsid w:val="00F6264E"/>
    <w:rsid w:val="00F662C5"/>
    <w:rsid w:val="00F71FC6"/>
    <w:rsid w:val="00F72857"/>
    <w:rsid w:val="00F73A56"/>
    <w:rsid w:val="00FB64C6"/>
    <w:rsid w:val="00FC1187"/>
    <w:rsid w:val="00FC16A7"/>
    <w:rsid w:val="00FC3D32"/>
    <w:rsid w:val="00FC4905"/>
    <w:rsid w:val="00FC4CE5"/>
    <w:rsid w:val="00FC7BC1"/>
    <w:rsid w:val="00FD78ED"/>
    <w:rsid w:val="00FE218B"/>
    <w:rsid w:val="00FE4C1E"/>
    <w:rsid w:val="00FE6808"/>
    <w:rsid w:val="00FF1DAA"/>
    <w:rsid w:val="00FF4178"/>
    <w:rsid w:val="00FF7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pacing w:before="240" w:after="120" w:line="280" w:lineRule="exact"/>
        <w:ind w:left="567" w:hanging="567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C0EAF"/>
    <w:pPr>
      <w:spacing w:line="280" w:lineRule="atLeast"/>
    </w:pPr>
    <w:rPr>
      <w:rFonts w:ascii="Verdana" w:hAnsi="Verdana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0C0EAF"/>
    <w:pPr>
      <w:keepNext/>
      <w:spacing w:after="60" w:line="320" w:lineRule="atLeast"/>
      <w:outlineLvl w:val="0"/>
    </w:pPr>
    <w:rPr>
      <w:rFonts w:cs="Arial"/>
      <w:b/>
      <w:bCs/>
      <w:kern w:val="32"/>
      <w:sz w:val="26"/>
      <w:szCs w:val="32"/>
    </w:rPr>
  </w:style>
  <w:style w:type="paragraph" w:styleId="berschrift2">
    <w:name w:val="heading 2"/>
    <w:basedOn w:val="berschrift1"/>
    <w:next w:val="Standard"/>
    <w:qFormat/>
    <w:rsid w:val="000C0EAF"/>
    <w:pPr>
      <w:outlineLvl w:val="1"/>
    </w:pPr>
    <w:rPr>
      <w:b w:val="0"/>
      <w:bCs w:val="0"/>
      <w:i/>
      <w:iCs/>
      <w:sz w:val="24"/>
      <w:szCs w:val="28"/>
    </w:rPr>
  </w:style>
  <w:style w:type="paragraph" w:styleId="berschrift3">
    <w:name w:val="heading 3"/>
    <w:basedOn w:val="berschrift2"/>
    <w:next w:val="Standard"/>
    <w:qFormat/>
    <w:rsid w:val="000C0EAF"/>
    <w:pPr>
      <w:outlineLvl w:val="2"/>
    </w:pPr>
    <w:rPr>
      <w:b/>
      <w:bCs/>
      <w:sz w:val="22"/>
      <w:szCs w:val="26"/>
    </w:rPr>
  </w:style>
  <w:style w:type="paragraph" w:styleId="berschrift4">
    <w:name w:val="heading 4"/>
    <w:basedOn w:val="berschrift3"/>
    <w:next w:val="Standard"/>
    <w:qFormat/>
    <w:rsid w:val="00350D8B"/>
    <w:pPr>
      <w:ind w:left="284"/>
      <w:outlineLvl w:val="3"/>
    </w:pPr>
    <w:rPr>
      <w:bCs w:val="0"/>
      <w:sz w:val="20"/>
      <w:szCs w:val="28"/>
    </w:rPr>
  </w:style>
  <w:style w:type="paragraph" w:styleId="berschrift5">
    <w:name w:val="heading 5"/>
    <w:basedOn w:val="berschrift4"/>
    <w:next w:val="Standard"/>
    <w:qFormat/>
    <w:rsid w:val="00350D8B"/>
    <w:pPr>
      <w:outlineLvl w:val="4"/>
    </w:pPr>
    <w:rPr>
      <w:b w:val="0"/>
      <w:bCs/>
      <w:iCs w:val="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463C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463C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next w:val="Standard"/>
    <w:link w:val="TitelZchn"/>
    <w:qFormat/>
    <w:rsid w:val="00FC16A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FC1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paragraph" w:styleId="StandardWeb">
    <w:name w:val="Normal (Web)"/>
    <w:basedOn w:val="Standard"/>
    <w:uiPriority w:val="99"/>
    <w:unhideWhenUsed/>
    <w:rsid w:val="00FC16A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/>
      <w:sz w:val="24"/>
      <w:lang w:val="de-DE"/>
    </w:rPr>
  </w:style>
  <w:style w:type="paragraph" w:styleId="Listenabsatz">
    <w:name w:val="List Paragraph"/>
    <w:basedOn w:val="Standard"/>
    <w:uiPriority w:val="34"/>
    <w:qFormat/>
    <w:rsid w:val="00FC16A7"/>
    <w:pPr>
      <w:ind w:left="720"/>
      <w:contextualSpacing/>
    </w:pPr>
  </w:style>
  <w:style w:type="character" w:styleId="Hyperlink">
    <w:name w:val="Hyperlink"/>
    <w:basedOn w:val="Absatz-Standardschriftart"/>
    <w:rsid w:val="00FC16A7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C1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</w:pPr>
    <w:rPr>
      <w:rFonts w:ascii="Courier New" w:hAnsi="Courier New" w:cs="Courier New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C16A7"/>
    <w:rPr>
      <w:rFonts w:ascii="Courier New" w:hAnsi="Courier New" w:cs="Courier New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pacing w:before="240" w:after="120" w:line="280" w:lineRule="exact"/>
        <w:ind w:left="567" w:hanging="567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C0EAF"/>
    <w:pPr>
      <w:spacing w:line="280" w:lineRule="atLeast"/>
    </w:pPr>
    <w:rPr>
      <w:rFonts w:ascii="Verdana" w:hAnsi="Verdana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0C0EAF"/>
    <w:pPr>
      <w:keepNext/>
      <w:spacing w:after="60" w:line="320" w:lineRule="atLeast"/>
      <w:outlineLvl w:val="0"/>
    </w:pPr>
    <w:rPr>
      <w:rFonts w:cs="Arial"/>
      <w:b/>
      <w:bCs/>
      <w:kern w:val="32"/>
      <w:sz w:val="26"/>
      <w:szCs w:val="32"/>
    </w:rPr>
  </w:style>
  <w:style w:type="paragraph" w:styleId="berschrift2">
    <w:name w:val="heading 2"/>
    <w:basedOn w:val="berschrift1"/>
    <w:next w:val="Standard"/>
    <w:qFormat/>
    <w:rsid w:val="000C0EAF"/>
    <w:pPr>
      <w:outlineLvl w:val="1"/>
    </w:pPr>
    <w:rPr>
      <w:b w:val="0"/>
      <w:bCs w:val="0"/>
      <w:i/>
      <w:iCs/>
      <w:sz w:val="24"/>
      <w:szCs w:val="28"/>
    </w:rPr>
  </w:style>
  <w:style w:type="paragraph" w:styleId="berschrift3">
    <w:name w:val="heading 3"/>
    <w:basedOn w:val="berschrift2"/>
    <w:next w:val="Standard"/>
    <w:qFormat/>
    <w:rsid w:val="000C0EAF"/>
    <w:pPr>
      <w:outlineLvl w:val="2"/>
    </w:pPr>
    <w:rPr>
      <w:b/>
      <w:bCs/>
      <w:sz w:val="22"/>
      <w:szCs w:val="26"/>
    </w:rPr>
  </w:style>
  <w:style w:type="paragraph" w:styleId="berschrift4">
    <w:name w:val="heading 4"/>
    <w:basedOn w:val="berschrift3"/>
    <w:next w:val="Standard"/>
    <w:qFormat/>
    <w:rsid w:val="00350D8B"/>
    <w:pPr>
      <w:ind w:left="284"/>
      <w:outlineLvl w:val="3"/>
    </w:pPr>
    <w:rPr>
      <w:bCs w:val="0"/>
      <w:sz w:val="20"/>
      <w:szCs w:val="28"/>
    </w:rPr>
  </w:style>
  <w:style w:type="paragraph" w:styleId="berschrift5">
    <w:name w:val="heading 5"/>
    <w:basedOn w:val="berschrift4"/>
    <w:next w:val="Standard"/>
    <w:qFormat/>
    <w:rsid w:val="00350D8B"/>
    <w:pPr>
      <w:outlineLvl w:val="4"/>
    </w:pPr>
    <w:rPr>
      <w:b w:val="0"/>
      <w:bCs/>
      <w:iCs w:val="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463C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463C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next w:val="Standard"/>
    <w:link w:val="TitelZchn"/>
    <w:qFormat/>
    <w:rsid w:val="00FC16A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FC1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paragraph" w:styleId="StandardWeb">
    <w:name w:val="Normal (Web)"/>
    <w:basedOn w:val="Standard"/>
    <w:uiPriority w:val="99"/>
    <w:unhideWhenUsed/>
    <w:rsid w:val="00FC16A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/>
      <w:sz w:val="24"/>
      <w:lang w:val="de-DE"/>
    </w:rPr>
  </w:style>
  <w:style w:type="paragraph" w:styleId="Listenabsatz">
    <w:name w:val="List Paragraph"/>
    <w:basedOn w:val="Standard"/>
    <w:uiPriority w:val="34"/>
    <w:qFormat/>
    <w:rsid w:val="00FC16A7"/>
    <w:pPr>
      <w:ind w:left="720"/>
      <w:contextualSpacing/>
    </w:pPr>
  </w:style>
  <w:style w:type="character" w:styleId="Hyperlink">
    <w:name w:val="Hyperlink"/>
    <w:basedOn w:val="Absatz-Standardschriftart"/>
    <w:rsid w:val="00FC16A7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C1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</w:pPr>
    <w:rPr>
      <w:rFonts w:ascii="Courier New" w:hAnsi="Courier New" w:cs="Courier New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C16A7"/>
    <w:rPr>
      <w:rFonts w:ascii="Courier New" w:hAnsi="Courier New" w:cs="Courier New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DA9CD6BC.dotm</Template>
  <TotalTime>0</TotalTime>
  <Pages>2</Pages>
  <Words>353</Words>
  <Characters>1828</Characters>
  <Application>Microsoft Office Word</Application>
  <DocSecurity>0</DocSecurity>
  <Lines>79</Lines>
  <Paragraphs>66</Paragraphs>
  <ScaleCrop>false</ScaleCrop>
  <Company>CAL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Fastl Ernst</dc:creator>
  <cp:keywords/>
  <dc:description/>
  <cp:lastModifiedBy>Fastl Ernst</cp:lastModifiedBy>
  <cp:revision>3</cp:revision>
  <cp:lastPrinted>2016-05-23T10:53:00Z</cp:lastPrinted>
  <dcterms:created xsi:type="dcterms:W3CDTF">2016-05-23T10:14:00Z</dcterms:created>
  <dcterms:modified xsi:type="dcterms:W3CDTF">2016-05-23T10:53:00Z</dcterms:modified>
</cp:coreProperties>
</file>